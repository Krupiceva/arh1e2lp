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90008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  <w:bookmarkStart w:id="0" w:name="_GoBack"/>
      <w:bookmarkEnd w:id="0"/>
    </w:p>
    <w:p w14:paraId="598306F9" w14:textId="77777777"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Sveučilište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u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Zagrebu</w:t>
      </w:r>
      <w:proofErr w:type="spellEnd"/>
    </w:p>
    <w:p w14:paraId="12AF7705" w14:textId="77777777"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Fakultet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elektrotehnike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i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računarstva</w:t>
      </w:r>
      <w:proofErr w:type="spellEnd"/>
    </w:p>
    <w:p w14:paraId="7075B841" w14:textId="77777777" w:rsidR="0028564E" w:rsidRPr="00B5746B" w:rsidRDefault="0028564E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</w:p>
    <w:p w14:paraId="6F2A93B7" w14:textId="77777777"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University of Zagreb</w:t>
      </w:r>
    </w:p>
    <w:p w14:paraId="4F71C84B" w14:textId="77777777"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Faculty of Electrical Engineering and Computing</w:t>
      </w:r>
    </w:p>
    <w:p w14:paraId="5B1DC5FA" w14:textId="77777777" w:rsidR="0028564E" w:rsidRPr="00B5746B" w:rsidRDefault="0028564E" w:rsidP="00AF44AF">
      <w:pPr>
        <w:pStyle w:val="Title"/>
        <w:rPr>
          <w:rFonts w:ascii="Tahoma" w:hAnsi="Tahoma" w:cs="Tahoma"/>
        </w:rPr>
      </w:pPr>
    </w:p>
    <w:p w14:paraId="2040F4C5" w14:textId="77777777" w:rsidR="0028564E" w:rsidRPr="00B5746B" w:rsidRDefault="0028564E" w:rsidP="00AF44AF">
      <w:pPr>
        <w:pStyle w:val="Title"/>
        <w:rPr>
          <w:rFonts w:ascii="Tahoma" w:hAnsi="Tahoma" w:cs="Tahoma"/>
        </w:rPr>
      </w:pPr>
    </w:p>
    <w:p w14:paraId="76FAE116" w14:textId="77777777" w:rsidR="0043017B" w:rsidRPr="00B5746B" w:rsidRDefault="0043017B" w:rsidP="0043017B">
      <w:pPr>
        <w:rPr>
          <w:rFonts w:ascii="Tahoma" w:hAnsi="Tahoma" w:cs="Tahoma"/>
          <w:lang w:val="en-GB"/>
        </w:rPr>
      </w:pPr>
    </w:p>
    <w:p w14:paraId="1199F9B0" w14:textId="77777777" w:rsidR="0028564E" w:rsidRPr="00B5746B" w:rsidRDefault="00B92508" w:rsidP="0097660B">
      <w:pPr>
        <w:pStyle w:val="Title"/>
        <w:spacing w:after="0"/>
        <w:rPr>
          <w:rFonts w:ascii="Tahoma" w:hAnsi="Tahoma" w:cs="Tahoma"/>
        </w:rPr>
      </w:pPr>
      <w:sdt>
        <w:sdtPr>
          <w:rPr>
            <w:rFonts w:ascii="Tahoma" w:hAnsi="Tahoma" w:cs="Tahoma"/>
          </w:rPr>
          <w:alias w:val="Title"/>
          <w:tag w:val=""/>
          <w:id w:val="2064596778"/>
          <w:placeholder>
            <w:docPart w:val="811B28744FC84BCB8809BDD0D07058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660B" w:rsidRPr="00B5746B">
            <w:rPr>
              <w:rFonts w:ascii="Tahoma" w:hAnsi="Tahoma" w:cs="Tahoma"/>
              <w:lang w:val="hr-HR"/>
            </w:rPr>
            <w:t>Arhitektura računala 1</w:t>
          </w:r>
        </w:sdtContent>
      </w:sdt>
    </w:p>
    <w:p w14:paraId="5B0C8F9B" w14:textId="77777777"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Computer Architecture 1</w:t>
      </w:r>
    </w:p>
    <w:p w14:paraId="0BEE0FC5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</w:p>
    <w:p w14:paraId="46DF9F9B" w14:textId="77777777" w:rsidR="00C145DB" w:rsidRPr="00C21E3B" w:rsidRDefault="00C21E3B" w:rsidP="0097660B">
      <w:pPr>
        <w:pStyle w:val="Subtitle"/>
        <w:spacing w:after="0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L</w:t>
      </w:r>
      <w:r w:rsidR="0097660B" w:rsidRPr="00C21E3B">
        <w:rPr>
          <w:rFonts w:ascii="Tahoma" w:hAnsi="Tahoma" w:cs="Tahoma"/>
          <w:b/>
        </w:rPr>
        <w:t>aboratorijska</w:t>
      </w:r>
      <w:proofErr w:type="spellEnd"/>
      <w:r w:rsidR="0097660B" w:rsidRPr="00C21E3B">
        <w:rPr>
          <w:rFonts w:ascii="Tahoma" w:hAnsi="Tahoma" w:cs="Tahoma"/>
          <w:b/>
        </w:rPr>
        <w:t xml:space="preserve"> </w:t>
      </w:r>
      <w:proofErr w:type="spellStart"/>
      <w:r w:rsidR="0097660B" w:rsidRPr="00C21E3B">
        <w:rPr>
          <w:rFonts w:ascii="Tahoma" w:hAnsi="Tahoma" w:cs="Tahoma"/>
          <w:b/>
        </w:rPr>
        <w:t>vježba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broj</w:t>
      </w:r>
      <w:proofErr w:type="spellEnd"/>
      <w:r>
        <w:rPr>
          <w:rFonts w:ascii="Tahoma" w:hAnsi="Tahoma" w:cs="Tahoma"/>
          <w:b/>
        </w:rPr>
        <w:t xml:space="preserve"> 1</w:t>
      </w:r>
    </w:p>
    <w:p w14:paraId="0BFAC924" w14:textId="77777777"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Laboratory exercise no. 1</w:t>
      </w:r>
    </w:p>
    <w:p w14:paraId="2F0316A9" w14:textId="77777777" w:rsidR="0097660B" w:rsidRPr="00B5746B" w:rsidRDefault="0097660B" w:rsidP="0097660B">
      <w:pPr>
        <w:rPr>
          <w:rFonts w:ascii="Tahoma" w:hAnsi="Tahoma" w:cs="Tahoma"/>
          <w:lang w:val="en-GB"/>
        </w:rPr>
      </w:pPr>
    </w:p>
    <w:p w14:paraId="24892E28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</w:p>
    <w:p w14:paraId="3DBC896D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</w:p>
    <w:p w14:paraId="04F0ECB9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</w:p>
    <w:p w14:paraId="29B62BAE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</w:p>
    <w:p w14:paraId="4CB68E13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</w:p>
    <w:p w14:paraId="12753CE8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</w:p>
    <w:p w14:paraId="36AE4721" w14:textId="77777777" w:rsidR="0028564E" w:rsidRDefault="007D5B99" w:rsidP="007D5B99">
      <w:pPr>
        <w:jc w:val="center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 xml:space="preserve">Dora </w:t>
      </w:r>
      <w:proofErr w:type="spellStart"/>
      <w:r>
        <w:rPr>
          <w:rFonts w:ascii="Tahoma" w:hAnsi="Tahoma" w:cs="Tahoma"/>
          <w:sz w:val="28"/>
          <w:szCs w:val="28"/>
          <w:lang w:val="en-GB"/>
        </w:rPr>
        <w:t>Mlinarić</w:t>
      </w:r>
      <w:proofErr w:type="spellEnd"/>
      <w:r>
        <w:rPr>
          <w:rFonts w:ascii="Tahoma" w:hAnsi="Tahoma" w:cs="Tahoma"/>
          <w:sz w:val="28"/>
          <w:szCs w:val="28"/>
          <w:lang w:val="en-GB"/>
        </w:rPr>
        <w:t xml:space="preserve"> 0036480184</w:t>
      </w:r>
    </w:p>
    <w:p w14:paraId="56EB9554" w14:textId="77777777" w:rsidR="007D5B99" w:rsidRPr="00B5746B" w:rsidRDefault="007D5B99" w:rsidP="007D5B99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 xml:space="preserve">Kristina </w:t>
      </w:r>
      <w:proofErr w:type="spellStart"/>
      <w:r>
        <w:rPr>
          <w:rFonts w:ascii="Tahoma" w:hAnsi="Tahoma" w:cs="Tahoma"/>
          <w:sz w:val="28"/>
          <w:szCs w:val="28"/>
          <w:lang w:val="en-GB"/>
        </w:rPr>
        <w:t>Vučenik</w:t>
      </w:r>
      <w:proofErr w:type="spellEnd"/>
      <w:r>
        <w:rPr>
          <w:rFonts w:ascii="Tahoma" w:hAnsi="Tahoma" w:cs="Tahoma"/>
          <w:sz w:val="28"/>
          <w:szCs w:val="28"/>
          <w:lang w:val="en-GB"/>
        </w:rPr>
        <w:t xml:space="preserve"> </w:t>
      </w:r>
      <w:r w:rsidRPr="007D5B99">
        <w:rPr>
          <w:rFonts w:ascii="Tahoma" w:hAnsi="Tahoma" w:cs="Tahoma"/>
          <w:sz w:val="28"/>
          <w:szCs w:val="28"/>
          <w:lang w:val="en-GB"/>
        </w:rPr>
        <w:t>0036476704</w:t>
      </w:r>
    </w:p>
    <w:p w14:paraId="26CC9747" w14:textId="77777777" w:rsidR="0028564E" w:rsidRPr="00B5746B" w:rsidRDefault="0028564E" w:rsidP="00AF44AF">
      <w:pPr>
        <w:rPr>
          <w:rFonts w:ascii="Tahoma" w:hAnsi="Tahoma" w:cs="Tahoma"/>
          <w:lang w:val="en-GB"/>
        </w:rPr>
      </w:pPr>
    </w:p>
    <w:p w14:paraId="11D43784" w14:textId="77777777" w:rsidR="00AF44AF" w:rsidRPr="00B5746B" w:rsidRDefault="00AF44AF" w:rsidP="00AF44AF">
      <w:pPr>
        <w:rPr>
          <w:rFonts w:ascii="Tahoma" w:hAnsi="Tahoma" w:cs="Tahoma"/>
          <w:lang w:val="en-GB"/>
        </w:rPr>
      </w:pPr>
    </w:p>
    <w:p w14:paraId="156289B0" w14:textId="77777777" w:rsidR="0097660B" w:rsidRPr="00B5746B" w:rsidRDefault="0097660B">
      <w:pPr>
        <w:spacing w:after="200" w:line="276" w:lineRule="auto"/>
        <w:jc w:val="left"/>
        <w:rPr>
          <w:rFonts w:ascii="Tahoma" w:eastAsiaTheme="majorEastAsia" w:hAnsi="Tahoma" w:cs="Tahoma"/>
          <w:b/>
          <w:bCs/>
          <w:smallCaps/>
          <w:color w:val="006C76"/>
          <w:sz w:val="32"/>
          <w:szCs w:val="28"/>
        </w:rPr>
      </w:pPr>
      <w:bookmarkStart w:id="1" w:name="_Toc381087823"/>
      <w:r w:rsidRPr="00B5746B">
        <w:rPr>
          <w:rFonts w:ascii="Tahoma" w:hAnsi="Tahoma" w:cs="Tahoma"/>
        </w:rPr>
        <w:br w:type="page"/>
      </w:r>
    </w:p>
    <w:bookmarkEnd w:id="1"/>
    <w:p w14:paraId="0048EA66" w14:textId="77777777" w:rsidR="00A756D3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lastRenderedPageBreak/>
        <w:t>Zadatak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="00C21E3B" w:rsidRPr="00C21E3B">
        <w:rPr>
          <w:rFonts w:ascii="Tahoma" w:hAnsi="Tahoma" w:cs="Tahoma"/>
          <w:sz w:val="28"/>
        </w:rPr>
        <w:t>Exercise</w:t>
      </w:r>
    </w:p>
    <w:p w14:paraId="08550D25" w14:textId="77777777" w:rsidR="00BF7837" w:rsidRPr="00BF7837" w:rsidRDefault="00BF7837" w:rsidP="00BF7837"/>
    <w:p w14:paraId="41E5FFDC" w14:textId="77777777" w:rsidR="00BF7837" w:rsidRPr="00BF7837" w:rsidRDefault="00BF7837" w:rsidP="00BF7837">
      <w:pPr>
        <w:rPr>
          <w:rFonts w:asciiTheme="minorHAnsi" w:hAnsiTheme="minorHAnsi"/>
        </w:rPr>
      </w:pPr>
      <w:r w:rsidRPr="00BF7837">
        <w:rPr>
          <w:rFonts w:asciiTheme="minorHAnsi" w:hAnsiTheme="minorHAnsi"/>
        </w:rPr>
        <w:t>In the memory on the address 50016 there`s a block of data in 64-bit format with one bit for sign (a format with a bit for sign in double precision). Lower word of the 64-bit number is located on lower memory locations and the higher word on higher locations (whole 64-bit data is written in little-endian order). Size of the block is written in first 32-bit data on address 50016. Write a program for FRISC-</w:t>
      </w:r>
      <w:proofErr w:type="gramStart"/>
      <w:r w:rsidRPr="00BF7837">
        <w:rPr>
          <w:rFonts w:asciiTheme="minorHAnsi" w:hAnsiTheme="minorHAnsi"/>
        </w:rPr>
        <w:t>3 which</w:t>
      </w:r>
      <w:proofErr w:type="gramEnd"/>
      <w:r w:rsidRPr="00BF7837">
        <w:rPr>
          <w:rFonts w:asciiTheme="minorHAnsi" w:hAnsiTheme="minorHAnsi"/>
        </w:rPr>
        <w:t xml:space="preserve"> will turn data from this block into 16-bit format of the 2-complement and write it down in the new block which starts at the address 70016. Data in first block should be: -100, +210, -410, +3710, -7310. The new block has to be closed with 16-bit value 800016. </w:t>
      </w:r>
    </w:p>
    <w:p w14:paraId="2F9584B6" w14:textId="77777777" w:rsidR="0097660B" w:rsidRPr="00C21E3B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t>Rješenje</w:t>
      </w:r>
      <w:proofErr w:type="spellEnd"/>
      <w:r w:rsidR="00C21E3B" w:rsidRPr="00C21E3B">
        <w:rPr>
          <w:rFonts w:ascii="Tahoma" w:hAnsi="Tahoma" w:cs="Tahoma"/>
          <w:sz w:val="28"/>
        </w:rPr>
        <w:t xml:space="preserve"> / </w:t>
      </w:r>
      <w:r w:rsidR="007206D2" w:rsidRPr="00C21E3B">
        <w:rPr>
          <w:rFonts w:ascii="Tahoma" w:hAnsi="Tahoma" w:cs="Tahoma"/>
          <w:sz w:val="28"/>
        </w:rPr>
        <w:t>Solution</w:t>
      </w:r>
    </w:p>
    <w:p w14:paraId="161116F5" w14:textId="77777777" w:rsidR="00C21E3B" w:rsidRPr="00C21E3B" w:rsidRDefault="00C21E3B" w:rsidP="00C21E3B"/>
    <w:p w14:paraId="28AA6A81" w14:textId="77777777" w:rsidR="007206D2" w:rsidRPr="00C2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>Copy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your assembly code </w:t>
      </w:r>
      <w:r w:rsidR="00C21E3B" w:rsidRPr="00C21E3B">
        <w:rPr>
          <w:rFonts w:ascii="Tahoma" w:hAnsi="Tahoma" w:cs="Tahoma"/>
          <w:color w:val="404040" w:themeColor="text1" w:themeTint="BF"/>
          <w:szCs w:val="22"/>
        </w:rPr>
        <w:t>between lines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>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Include </w:t>
      </w:r>
      <w:r w:rsidR="00224669" w:rsidRPr="00224669">
        <w:rPr>
          <w:rFonts w:ascii="Tahoma" w:hAnsi="Tahoma" w:cs="Tahoma"/>
          <w:color w:val="404040" w:themeColor="text1" w:themeTint="BF"/>
          <w:szCs w:val="22"/>
        </w:rPr>
        <w:t>code required for verification of the solution</w:t>
      </w:r>
      <w:r w:rsidR="00224669">
        <w:rPr>
          <w:rFonts w:ascii="Tahoma" w:hAnsi="Tahoma" w:cs="Tahoma"/>
          <w:color w:val="404040" w:themeColor="text1" w:themeTint="BF"/>
          <w:szCs w:val="22"/>
        </w:rPr>
        <w:t>.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Ple</w:t>
      </w:r>
      <w:r w:rsidR="008C648A">
        <w:rPr>
          <w:rFonts w:ascii="Tahoma" w:hAnsi="Tahoma" w:cs="Tahoma"/>
          <w:color w:val="404040" w:themeColor="text1" w:themeTint="BF"/>
          <w:szCs w:val="22"/>
        </w:rPr>
        <w:t>ase comment the code. Use Paste -&gt; Keep text only when copying to preserve original formatting.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14:paraId="2CC4A4DD" w14:textId="77777777" w:rsidR="0097660B" w:rsidRDefault="00D24456" w:rsidP="0097660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0F99E" wp14:editId="0784FE30">
                <wp:simplePos x="0" y="0"/>
                <wp:positionH relativeFrom="column">
                  <wp:posOffset>14605</wp:posOffset>
                </wp:positionH>
                <wp:positionV relativeFrom="paragraph">
                  <wp:posOffset>190500</wp:posOffset>
                </wp:positionV>
                <wp:extent cx="5812155" cy="15875"/>
                <wp:effectExtent l="19050" t="27305" r="26670" b="2349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8CB2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15pt;margin-top:15pt;width:457.65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" strokeweight="3pt">
                <v:stroke dashstyle="1 1"/>
              </v:shape>
            </w:pict>
          </mc:Fallback>
        </mc:AlternateContent>
      </w:r>
    </w:p>
    <w:p w14:paraId="0EF58F80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`ORG 0</w:t>
      </w:r>
    </w:p>
    <w:p w14:paraId="7D8ED379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1000, SP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;stack pointer initialization</w:t>
      </w:r>
    </w:p>
    <w:p w14:paraId="6B53CF14" w14:textId="77777777" w:rsid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504, R0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>
        <w:rPr>
          <w:rFonts w:ascii="Calibri" w:eastAsia="Calibri" w:hAnsi="Calibri" w:cs="Times New Roman"/>
          <w:szCs w:val="22"/>
          <w:lang w:val="hr-HR"/>
        </w:rPr>
        <w:t>;</w:t>
      </w:r>
      <w:r w:rsidRPr="007D5B99">
        <w:rPr>
          <w:rFonts w:ascii="Calibri" w:eastAsia="Calibri" w:hAnsi="Calibri" w:cs="Times New Roman"/>
          <w:szCs w:val="22"/>
          <w:lang w:val="hr-HR"/>
        </w:rPr>
        <w:t xml:space="preserve">adress of the beginning of the block (without number of </w:t>
      </w:r>
    </w:p>
    <w:p w14:paraId="093C1181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>
        <w:rPr>
          <w:rFonts w:ascii="Calibri" w:eastAsia="Calibri" w:hAnsi="Calibri" w:cs="Times New Roman"/>
          <w:szCs w:val="22"/>
          <w:lang w:val="hr-HR"/>
        </w:rPr>
        <w:tab/>
      </w:r>
      <w:r>
        <w:rPr>
          <w:rFonts w:ascii="Calibri" w:eastAsia="Calibri" w:hAnsi="Calibri" w:cs="Times New Roman"/>
          <w:szCs w:val="22"/>
          <w:lang w:val="hr-HR"/>
        </w:rPr>
        <w:tab/>
      </w:r>
      <w:r>
        <w:rPr>
          <w:rFonts w:ascii="Calibri" w:eastAsia="Calibri" w:hAnsi="Calibri" w:cs="Times New Roman"/>
          <w:szCs w:val="22"/>
          <w:lang w:val="hr-HR"/>
        </w:rPr>
        <w:tab/>
      </w:r>
      <w:r>
        <w:rPr>
          <w:rFonts w:ascii="Calibri" w:eastAsia="Calibri" w:hAnsi="Calibri" w:cs="Times New Roman"/>
          <w:szCs w:val="22"/>
          <w:lang w:val="hr-HR"/>
        </w:rPr>
        <w:tab/>
      </w:r>
      <w:r>
        <w:rPr>
          <w:rFonts w:ascii="Calibri" w:eastAsia="Calibri" w:hAnsi="Calibri" w:cs="Times New Roman"/>
          <w:szCs w:val="22"/>
          <w:lang w:val="hr-HR"/>
        </w:rPr>
        <w:tab/>
        <w:t>;</w:t>
      </w:r>
      <w:r w:rsidRPr="007D5B99">
        <w:rPr>
          <w:rFonts w:ascii="Calibri" w:eastAsia="Calibri" w:hAnsi="Calibri" w:cs="Times New Roman"/>
          <w:szCs w:val="22"/>
          <w:lang w:val="hr-HR"/>
        </w:rPr>
        <w:t xml:space="preserve"> data)</w:t>
      </w:r>
    </w:p>
    <w:p w14:paraId="6078303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700, R1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;adress of the destination block</w:t>
      </w:r>
    </w:p>
    <w:p w14:paraId="7DDFA511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LCDDATA, R5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;adress of the location for lcd preview</w:t>
      </w:r>
    </w:p>
    <w:p w14:paraId="07CC889F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LOAD R2, (R0-4)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;load the number of data in the block</w:t>
      </w:r>
    </w:p>
    <w:p w14:paraId="4CA1F096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7B978680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LOOP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LOAD R3, (R0)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;load lower 4 bytes of the number</w:t>
      </w:r>
    </w:p>
    <w:p w14:paraId="7F0FDECC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LOAD R4, (R0+4)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; load higher 4 bytes of the number</w:t>
      </w:r>
    </w:p>
    <w:p w14:paraId="1EE33385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0D3C2F17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R0, 8, R0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;increase adress pointer</w:t>
      </w:r>
    </w:p>
    <w:p w14:paraId="58E73A8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39BE3214" w14:textId="77777777" w:rsidR="007D5B99" w:rsidRPr="007D5B99" w:rsidRDefault="007D5B99" w:rsidP="007D5B99">
      <w:pPr>
        <w:spacing w:after="160" w:line="259" w:lineRule="auto"/>
        <w:ind w:left="3536" w:hanging="2120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SHL R4, 1, R4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 xml:space="preserve">;shift left for one place to get the highest bit of the data in </w:t>
      </w:r>
      <w:r>
        <w:rPr>
          <w:rFonts w:ascii="Calibri" w:eastAsia="Calibri" w:hAnsi="Calibri" w:cs="Times New Roman"/>
          <w:szCs w:val="22"/>
          <w:lang w:val="hr-HR"/>
        </w:rPr>
        <w:t xml:space="preserve"> ;</w:t>
      </w:r>
      <w:r w:rsidRPr="007D5B99">
        <w:rPr>
          <w:rFonts w:ascii="Calibri" w:eastAsia="Calibri" w:hAnsi="Calibri" w:cs="Times New Roman"/>
          <w:szCs w:val="22"/>
          <w:lang w:val="hr-HR"/>
        </w:rPr>
        <w:t xml:space="preserve">carry flag </w:t>
      </w:r>
    </w:p>
    <w:p w14:paraId="5093F099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JP_C NEGATIVE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;if that bit is 1, the number is negative</w:t>
      </w:r>
    </w:p>
    <w:p w14:paraId="5681F46C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528AC114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lastRenderedPageBreak/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STOREH R3, (R1)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;store the number in the destination block</w:t>
      </w:r>
    </w:p>
    <w:p w14:paraId="301E010C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STOREH R3, (R5)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;also store it on a location for lcd preview</w:t>
      </w:r>
    </w:p>
    <w:p w14:paraId="0A1AE89A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R1, 2, R1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 xml:space="preserve">;increase the adress in the destination block </w:t>
      </w:r>
    </w:p>
    <w:p w14:paraId="455A1B1C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R5, 2, R5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;increase the lcd preview adress</w:t>
      </w:r>
    </w:p>
    <w:p w14:paraId="2CCEDFBC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JP NEXT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;skip turning the number into the negative one</w:t>
      </w:r>
    </w:p>
    <w:p w14:paraId="1769EB9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5580C857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NEGATIVE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XOR R3, -1, R3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 xml:space="preserve">;if it is negative turn it into its 2 complement </w:t>
      </w:r>
    </w:p>
    <w:p w14:paraId="4892976F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R3, 1, R3</w:t>
      </w:r>
    </w:p>
    <w:p w14:paraId="3AC85165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STOREH R3, (R1)</w:t>
      </w:r>
    </w:p>
    <w:p w14:paraId="31E761E4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STOREH R3, (R5)</w:t>
      </w:r>
    </w:p>
    <w:p w14:paraId="14A32546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R1, 2, R1</w:t>
      </w:r>
    </w:p>
    <w:p w14:paraId="51D99FCF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R5, 2, R5</w:t>
      </w:r>
    </w:p>
    <w:p w14:paraId="24D49694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0AA15F18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NEXT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SUB R2, 1, R2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;decrease data number counter</w:t>
      </w:r>
    </w:p>
    <w:p w14:paraId="6BC9DF74" w14:textId="77777777" w:rsidR="007D5B99" w:rsidRDefault="007D5B99" w:rsidP="007D5B99">
      <w:pPr>
        <w:spacing w:after="160" w:line="259" w:lineRule="auto"/>
        <w:ind w:left="4248" w:hanging="2828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JP_NZ LOOP</w:t>
      </w:r>
      <w:r>
        <w:rPr>
          <w:rFonts w:ascii="Calibri" w:eastAsia="Calibri" w:hAnsi="Calibri" w:cs="Times New Roman"/>
          <w:szCs w:val="22"/>
          <w:lang w:val="hr-HR"/>
        </w:rPr>
        <w:t xml:space="preserve">                     </w:t>
      </w:r>
      <w:r w:rsidRPr="007D5B99">
        <w:rPr>
          <w:rFonts w:ascii="Calibri" w:eastAsia="Calibri" w:hAnsi="Calibri" w:cs="Times New Roman"/>
          <w:szCs w:val="22"/>
          <w:lang w:val="hr-HR"/>
        </w:rPr>
        <w:t>;if there is more data avalia</w:t>
      </w:r>
      <w:r>
        <w:rPr>
          <w:rFonts w:ascii="Calibri" w:eastAsia="Calibri" w:hAnsi="Calibri" w:cs="Times New Roman"/>
          <w:szCs w:val="22"/>
          <w:lang w:val="hr-HR"/>
        </w:rPr>
        <w:t xml:space="preserve">ble go to the beginning of the </w:t>
      </w:r>
    </w:p>
    <w:p w14:paraId="3A8E46C6" w14:textId="77777777" w:rsidR="007D5B99" w:rsidRPr="007D5B99" w:rsidRDefault="007D5B99" w:rsidP="007D5B99">
      <w:pPr>
        <w:spacing w:after="160" w:line="259" w:lineRule="auto"/>
        <w:ind w:left="4248" w:hanging="2828"/>
        <w:jc w:val="left"/>
        <w:rPr>
          <w:rFonts w:ascii="Calibri" w:eastAsia="Calibri" w:hAnsi="Calibri" w:cs="Times New Roman"/>
          <w:szCs w:val="22"/>
          <w:lang w:val="hr-HR"/>
        </w:rPr>
      </w:pPr>
      <w:r>
        <w:rPr>
          <w:rFonts w:ascii="Calibri" w:eastAsia="Calibri" w:hAnsi="Calibri" w:cs="Times New Roman"/>
          <w:szCs w:val="22"/>
          <w:lang w:val="hr-HR"/>
        </w:rPr>
        <w:t xml:space="preserve">                                           ;</w:t>
      </w:r>
      <w:r w:rsidRPr="007D5B99">
        <w:rPr>
          <w:rFonts w:ascii="Calibri" w:eastAsia="Calibri" w:hAnsi="Calibri" w:cs="Times New Roman"/>
          <w:szCs w:val="22"/>
          <w:lang w:val="hr-HR"/>
        </w:rPr>
        <w:t xml:space="preserve"> loop and repeat everything</w:t>
      </w:r>
    </w:p>
    <w:p w14:paraId="7F3DE77A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04E63374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8000, R2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;last data in the block</w:t>
      </w:r>
    </w:p>
    <w:p w14:paraId="0E508DA2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STOREH R2, (R1)</w:t>
      </w:r>
    </w:p>
    <w:p w14:paraId="435644F0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STOREH R2,(R5)</w:t>
      </w:r>
    </w:p>
    <w:p w14:paraId="5F9F70CB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02B71223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JP PRINTDATA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;o to the part for lcd preview</w:t>
      </w:r>
    </w:p>
    <w:p w14:paraId="443F7BE4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5280B5F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2ED2ABCA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HALT</w:t>
      </w:r>
    </w:p>
    <w:p w14:paraId="6315280B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;part of the memory with defined data</w:t>
      </w:r>
    </w:p>
    <w:p w14:paraId="3DAE08A9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`ORG 500</w:t>
      </w:r>
    </w:p>
    <w:p w14:paraId="588F0CF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DW 5, 00000001, 80000000, 00000002, 00000000, 00000004, 80000000, 00000025, 00000000, 000000049, 80000000</w:t>
      </w:r>
    </w:p>
    <w:p w14:paraId="02F23EB3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</w:p>
    <w:p w14:paraId="225C0503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lastRenderedPageBreak/>
        <w:t>PRINTDATA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%B 001, R0</w:t>
      </w:r>
    </w:p>
    <w:p w14:paraId="3F390F78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 R0, (%H FFFF0000)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; GPIO  configuration for SW – input without int</w:t>
      </w:r>
    </w:p>
    <w:p w14:paraId="0B135519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LOAD R0, (%H FFFF0004) ; load SW state</w:t>
      </w:r>
    </w:p>
    <w:p w14:paraId="7FB46623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SHL R0, 4, R0</w:t>
      </w:r>
    </w:p>
    <w:p w14:paraId="46BF468C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LCDDATA, R1</w:t>
      </w:r>
    </w:p>
    <w:p w14:paraId="33025030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R0, R1, R2</w:t>
      </w:r>
    </w:p>
    <w:p w14:paraId="7ACB076B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4, R3</w:t>
      </w:r>
    </w:p>
    <w:p w14:paraId="59E886BC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PRINTLOOP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CALL LCDWRITE</w:t>
      </w:r>
    </w:p>
    <w:p w14:paraId="4885C5AB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R2, 4, R2</w:t>
      </w:r>
    </w:p>
    <w:p w14:paraId="4EFD1620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SUB R3, 1, R3</w:t>
      </w:r>
    </w:p>
    <w:p w14:paraId="5E469DC5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CMP R3, 0</w:t>
      </w:r>
    </w:p>
    <w:p w14:paraId="561F67BB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JP_NE PRINTLOOP</w:t>
      </w:r>
    </w:p>
    <w:p w14:paraId="0DDB509F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JP PRINTDATA</w:t>
      </w:r>
    </w:p>
    <w:p w14:paraId="31B09584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5E64B3C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LCDWRITE</w:t>
      </w:r>
      <w:r w:rsidRPr="007D5B99">
        <w:rPr>
          <w:rFonts w:ascii="Calibri" w:eastAsia="Calibri" w:hAnsi="Calibri" w:cs="Times New Roman"/>
          <w:szCs w:val="22"/>
          <w:lang w:val="hr-HR"/>
        </w:rPr>
        <w:tab/>
        <w:t>LOAD R0, (%H FFFFF008)</w:t>
      </w:r>
    </w:p>
    <w:p w14:paraId="5852D148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CMP R0, 0</w:t>
      </w:r>
    </w:p>
    <w:p w14:paraId="7C33A320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JR_EQ LCDWRITE</w:t>
      </w:r>
    </w:p>
    <w:p w14:paraId="6405F903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1, R0</w:t>
      </w:r>
    </w:p>
    <w:p w14:paraId="542EC1A1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STOREB R0, (%H FFFFF004)</w:t>
      </w:r>
    </w:p>
    <w:p w14:paraId="20C719A7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LOAD R0, (LCDCURS)</w:t>
      </w:r>
    </w:p>
    <w:p w14:paraId="112FDF2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ADD R0, 1, R0</w:t>
      </w:r>
    </w:p>
    <w:p w14:paraId="7491B46F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 R0, (LCDCURS)</w:t>
      </w:r>
    </w:p>
    <w:p w14:paraId="14C40688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CMP R0, 3</w:t>
      </w:r>
    </w:p>
    <w:p w14:paraId="3F3B3ACA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JP_EQ ROW2</w:t>
      </w:r>
    </w:p>
    <w:p w14:paraId="5E4B37BD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CMP R0, 6</w:t>
      </w:r>
    </w:p>
    <w:p w14:paraId="06A63E22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JP_EQ ROW1</w:t>
      </w:r>
    </w:p>
    <w:p w14:paraId="32AA441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JP NOMOVE</w:t>
      </w:r>
    </w:p>
    <w:p w14:paraId="4903FB5B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ROW1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%B 00000001, R0</w:t>
      </w:r>
    </w:p>
    <w:p w14:paraId="38CE9E56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STOREB R0, (%H FFFFF005)</w:t>
      </w:r>
    </w:p>
    <w:p w14:paraId="699D1FA2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0, R0</w:t>
      </w:r>
    </w:p>
    <w:p w14:paraId="4BD37440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lastRenderedPageBreak/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 R0, (LCDCURS)</w:t>
      </w:r>
    </w:p>
    <w:p w14:paraId="0A1F9265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JR LCDWRITE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783FE9A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ROW2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MOVE %B 10000001, R0</w:t>
      </w:r>
    </w:p>
    <w:p w14:paraId="46F4B2D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STOREB R0, (%H FFFFF005)</w:t>
      </w:r>
    </w:p>
    <w:p w14:paraId="347ED5D3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JR LCDWRITE</w:t>
      </w:r>
    </w:p>
    <w:p w14:paraId="00DDDE11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NOMOVE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LOAD R0, (R2)</w:t>
      </w:r>
    </w:p>
    <w:p w14:paraId="5A9CE08E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STORE R0, (%H FFFFF000)</w:t>
      </w:r>
    </w:p>
    <w:p w14:paraId="4F5F9222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RET</w:t>
      </w:r>
    </w:p>
    <w:p w14:paraId="207612E5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</w:p>
    <w:p w14:paraId="6CBFAE49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</w:p>
    <w:p w14:paraId="108E1138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LCDCURS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DW %H 00000000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35375DFF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>LCDDATA</w:t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  <w:t>`DS %D1024</w:t>
      </w:r>
    </w:p>
    <w:p w14:paraId="281DD282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</w:p>
    <w:p w14:paraId="1B219B06" w14:textId="77777777" w:rsidR="007D5B99" w:rsidRPr="007D5B99" w:rsidRDefault="007D5B99" w:rsidP="007D5B99">
      <w:pPr>
        <w:spacing w:after="160" w:line="259" w:lineRule="auto"/>
        <w:jc w:val="left"/>
        <w:rPr>
          <w:rFonts w:ascii="Calibri" w:eastAsia="Calibri" w:hAnsi="Calibri" w:cs="Times New Roman"/>
          <w:szCs w:val="22"/>
          <w:lang w:val="hr-HR"/>
        </w:rPr>
      </w:pPr>
      <w:r w:rsidRPr="007D5B99">
        <w:rPr>
          <w:rFonts w:ascii="Calibri" w:eastAsia="Calibri" w:hAnsi="Calibri" w:cs="Times New Roman"/>
          <w:szCs w:val="22"/>
          <w:lang w:val="hr-HR"/>
        </w:rPr>
        <w:tab/>
      </w:r>
      <w:r w:rsidRPr="007D5B99">
        <w:rPr>
          <w:rFonts w:ascii="Calibri" w:eastAsia="Calibri" w:hAnsi="Calibri" w:cs="Times New Roman"/>
          <w:szCs w:val="22"/>
          <w:lang w:val="hr-HR"/>
        </w:rPr>
        <w:tab/>
      </w:r>
    </w:p>
    <w:p w14:paraId="7344E7D4" w14:textId="77777777" w:rsidR="008C648A" w:rsidRPr="00224669" w:rsidRDefault="008C648A" w:rsidP="00C41E3B">
      <w:pPr>
        <w:pStyle w:val="ProgramCode"/>
        <w:rPr>
          <w:color w:val="E36C0A" w:themeColor="accent6" w:themeShade="BF"/>
        </w:rPr>
      </w:pPr>
    </w:p>
    <w:p w14:paraId="357EA820" w14:textId="77777777" w:rsidR="008C648A" w:rsidRPr="00B5746B" w:rsidRDefault="00D24456" w:rsidP="0097660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83E79" wp14:editId="012162EE">
                <wp:simplePos x="0" y="0"/>
                <wp:positionH relativeFrom="column">
                  <wp:posOffset>14605</wp:posOffset>
                </wp:positionH>
                <wp:positionV relativeFrom="paragraph">
                  <wp:posOffset>38735</wp:posOffset>
                </wp:positionV>
                <wp:extent cx="5812155" cy="15875"/>
                <wp:effectExtent l="19050" t="27305" r="26670" b="2349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F5AE14" id="AutoShape 8" o:spid="_x0000_s1026" type="#_x0000_t32" style="position:absolute;margin-left:1.15pt;margin-top:3.05pt;width:457.65pt;height: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" strokeweight="3pt">
                <v:stroke dashstyle="1 1"/>
              </v:shape>
            </w:pict>
          </mc:Fallback>
        </mc:AlternateContent>
      </w:r>
    </w:p>
    <w:p w14:paraId="5704B40E" w14:textId="77777777" w:rsidR="007206D2" w:rsidRPr="00C21E3B" w:rsidRDefault="007206D2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t>Ispitivanje</w:t>
      </w:r>
      <w:proofErr w:type="spellEnd"/>
      <w:r w:rsidRPr="00C21E3B">
        <w:rPr>
          <w:rFonts w:ascii="Tahoma" w:hAnsi="Tahoma" w:cs="Tahoma"/>
          <w:sz w:val="28"/>
        </w:rPr>
        <w:t xml:space="preserve"> rješenja</w:t>
      </w:r>
      <w:r w:rsidR="00C21E3B">
        <w:rPr>
          <w:rFonts w:ascii="Tahoma" w:hAnsi="Tahoma" w:cs="Tahoma"/>
          <w:sz w:val="28"/>
        </w:rPr>
        <w:t xml:space="preserve"> / </w:t>
      </w:r>
      <w:r w:rsidRPr="00C21E3B">
        <w:rPr>
          <w:rFonts w:ascii="Tahoma" w:hAnsi="Tahoma" w:cs="Tahoma"/>
          <w:sz w:val="28"/>
        </w:rPr>
        <w:t>Solution</w:t>
      </w:r>
      <w:r w:rsidR="00224669">
        <w:rPr>
          <w:rFonts w:ascii="Tahoma" w:hAnsi="Tahoma" w:cs="Tahoma"/>
          <w:sz w:val="28"/>
        </w:rPr>
        <w:t xml:space="preserve"> Verification</w:t>
      </w:r>
    </w:p>
    <w:p w14:paraId="6A7C7485" w14:textId="77777777" w:rsidR="00C4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</w:p>
    <w:p w14:paraId="438F00B0" w14:textId="77777777" w:rsidR="007206D2" w:rsidRPr="00C41E3B" w:rsidRDefault="00224669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 xml:space="preserve">Write </w:t>
      </w:r>
      <w:r w:rsidR="00C41E3B">
        <w:rPr>
          <w:rFonts w:ascii="Tahoma" w:hAnsi="Tahoma" w:cs="Tahoma"/>
          <w:color w:val="404040" w:themeColor="text1" w:themeTint="BF"/>
          <w:szCs w:val="22"/>
        </w:rPr>
        <w:t>detailed expl</w:t>
      </w:r>
      <w:r>
        <w:rPr>
          <w:rFonts w:ascii="Tahoma" w:hAnsi="Tahoma" w:cs="Tahoma"/>
          <w:color w:val="404040" w:themeColor="text1" w:themeTint="BF"/>
          <w:szCs w:val="22"/>
        </w:rPr>
        <w:t xml:space="preserve">anation how is </w:t>
      </w:r>
      <w:r w:rsidR="00C41E3B">
        <w:rPr>
          <w:rFonts w:ascii="Tahoma" w:hAnsi="Tahoma" w:cs="Tahoma"/>
          <w:color w:val="404040" w:themeColor="text1" w:themeTint="BF"/>
          <w:szCs w:val="22"/>
        </w:rPr>
        <w:t>the solution verified</w:t>
      </w:r>
      <w:r>
        <w:rPr>
          <w:rFonts w:ascii="Tahoma" w:hAnsi="Tahoma" w:cs="Tahoma"/>
          <w:color w:val="404040" w:themeColor="text1" w:themeTint="BF"/>
          <w:szCs w:val="22"/>
        </w:rPr>
        <w:t>:</w:t>
      </w:r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14:paraId="601A28C4" w14:textId="77777777" w:rsidR="00C41E3B" w:rsidRPr="00C41E3B" w:rsidRDefault="00D24456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CF60F" wp14:editId="4FD8A718">
                <wp:simplePos x="0" y="0"/>
                <wp:positionH relativeFrom="column">
                  <wp:posOffset>14605</wp:posOffset>
                </wp:positionH>
                <wp:positionV relativeFrom="paragraph">
                  <wp:posOffset>190500</wp:posOffset>
                </wp:positionV>
                <wp:extent cx="5812155" cy="15875"/>
                <wp:effectExtent l="19050" t="19685" r="26670" b="2159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F1CE01" id="AutoShape 11" o:spid="_x0000_s1026" type="#_x0000_t32" style="position:absolute;margin-left:1.15pt;margin-top:15pt;width:457.65pt;height: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" strokeweight="3pt">
                <v:stroke dashstyle="1 1"/>
              </v:shape>
            </w:pict>
          </mc:Fallback>
        </mc:AlternateContent>
      </w:r>
    </w:p>
    <w:p w14:paraId="669AD652" w14:textId="77777777" w:rsidR="00BF7837" w:rsidRDefault="00BF7837" w:rsidP="00BF7837">
      <w:pPr>
        <w:pStyle w:val="ProgramCode"/>
        <w:rPr>
          <w:rFonts w:asciiTheme="minorHAnsi" w:hAnsiTheme="minorHAnsi"/>
        </w:rPr>
      </w:pPr>
      <w:r w:rsidRPr="00A3450D">
        <w:rPr>
          <w:rFonts w:asciiTheme="minorHAnsi" w:hAnsiTheme="minorHAnsi"/>
        </w:rPr>
        <w:t xml:space="preserve">Using the LCD preview we can </w:t>
      </w:r>
      <w:r>
        <w:rPr>
          <w:rFonts w:asciiTheme="minorHAnsi" w:hAnsiTheme="minorHAnsi"/>
        </w:rPr>
        <w:t>see the result of our program. We can check our result by looking for the correct solution in the following table:</w:t>
      </w:r>
    </w:p>
    <w:p w14:paraId="5D1CEFF0" w14:textId="77777777" w:rsidR="00BF7837" w:rsidRPr="00A3450D" w:rsidRDefault="00BE4CC7" w:rsidP="00BF7837">
      <w:pPr>
        <w:pStyle w:val="ProgramCode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58F1CA9" wp14:editId="1E4B4A2D">
            <wp:extent cx="5765800" cy="1270000"/>
            <wp:effectExtent l="0" t="0" r="0" b="0"/>
            <wp:docPr id="10" name="Picture 10" descr="PlaninskiLav:Users:ljubimac2:Desktop:Screen Shot 2014-04-14 at 13.4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inskiLav:Users:ljubimac2:Desktop:Screen Shot 2014-04-14 at 13.44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B676" w14:textId="77777777" w:rsidR="00C41E3B" w:rsidRPr="00BF7837" w:rsidRDefault="00C41E3B" w:rsidP="00224669">
      <w:pPr>
        <w:pStyle w:val="ProgramCode"/>
      </w:pPr>
    </w:p>
    <w:p w14:paraId="06BD9268" w14:textId="77777777" w:rsidR="00C41E3B" w:rsidRPr="00C41E3B" w:rsidRDefault="00D24456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95E77" wp14:editId="6A59C4F5">
                <wp:simplePos x="0" y="0"/>
                <wp:positionH relativeFrom="column">
                  <wp:posOffset>14605</wp:posOffset>
                </wp:positionH>
                <wp:positionV relativeFrom="paragraph">
                  <wp:posOffset>38735</wp:posOffset>
                </wp:positionV>
                <wp:extent cx="5812155" cy="15875"/>
                <wp:effectExtent l="19050" t="26035" r="26670" b="2476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CB6023" id="AutoShape 12" o:spid="_x0000_s1026" type="#_x0000_t32" style="position:absolute;margin-left:1.15pt;margin-top:3.05pt;width:457.65pt;height: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" strokeweight="3pt">
                <v:stroke dashstyle="1 1"/>
              </v:shape>
            </w:pict>
          </mc:Fallback>
        </mc:AlternateContent>
      </w:r>
    </w:p>
    <w:p w14:paraId="31A64279" w14:textId="77777777" w:rsidR="007206D2" w:rsidRPr="00B5746B" w:rsidRDefault="007206D2" w:rsidP="007206D2">
      <w:pPr>
        <w:rPr>
          <w:rFonts w:ascii="Tahoma" w:hAnsi="Tahoma" w:cs="Tahoma"/>
        </w:rPr>
      </w:pPr>
    </w:p>
    <w:sectPr w:rsidR="007206D2" w:rsidRPr="00B5746B" w:rsidSect="0097660B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701" w:right="1417" w:bottom="1417" w:left="1417" w:header="426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93DC8" w14:textId="77777777" w:rsidR="00456266" w:rsidRDefault="00456266" w:rsidP="00AF44AF">
      <w:r>
        <w:separator/>
      </w:r>
    </w:p>
  </w:endnote>
  <w:endnote w:type="continuationSeparator" w:id="0">
    <w:p w14:paraId="2CE4FB6B" w14:textId="77777777" w:rsidR="00456266" w:rsidRDefault="00456266" w:rsidP="00AF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sz w:val="20"/>
      </w:rPr>
      <w:id w:val="1390455177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5FE17D6" w14:textId="77777777" w:rsidR="00D24456" w:rsidRPr="00D24456" w:rsidRDefault="00D24456">
            <w:pPr>
              <w:pStyle w:val="Footer"/>
              <w:jc w:val="right"/>
              <w:rPr>
                <w:rFonts w:ascii="Tahoma" w:hAnsi="Tahoma" w:cs="Tahoma"/>
                <w:sz w:val="20"/>
              </w:rPr>
            </w:pPr>
            <w:r w:rsidRPr="00D24456">
              <w:rPr>
                <w:rFonts w:ascii="Tahoma" w:hAnsi="Tahoma" w:cs="Tahoma"/>
                <w:sz w:val="20"/>
              </w:rPr>
              <w:t xml:space="preserve">Page </w:t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PAGE </w:instrText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B92508">
              <w:rPr>
                <w:rFonts w:ascii="Tahoma" w:hAnsi="Tahoma" w:cs="Tahoma"/>
                <w:b/>
                <w:bCs/>
                <w:noProof/>
                <w:sz w:val="20"/>
              </w:rPr>
              <w:t>2</w:t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  <w:r w:rsidRPr="00D24456">
              <w:rPr>
                <w:rFonts w:ascii="Tahoma" w:hAnsi="Tahoma" w:cs="Tahoma"/>
                <w:sz w:val="20"/>
              </w:rPr>
              <w:t xml:space="preserve"> of </w:t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NUMPAGES  </w:instrText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B92508">
              <w:rPr>
                <w:rFonts w:ascii="Tahoma" w:hAnsi="Tahoma" w:cs="Tahoma"/>
                <w:b/>
                <w:bCs/>
                <w:noProof/>
                <w:sz w:val="20"/>
              </w:rPr>
              <w:t>5</w:t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7FE52A68" w14:textId="77777777" w:rsidR="00224669" w:rsidRDefault="002246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01488" w14:textId="77777777" w:rsidR="0097660B" w:rsidRDefault="0097660B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97660B">
      <w:rPr>
        <w:color w:val="404040" w:themeColor="text1" w:themeTint="BF"/>
        <w:sz w:val="20"/>
        <w:lang w:val="en-GB"/>
      </w:rPr>
      <w:t>Embedded Engineering Learning Platform</w:t>
    </w:r>
  </w:p>
  <w:p w14:paraId="20C07176" w14:textId="77777777" w:rsidR="00D24456" w:rsidRPr="0097660B" w:rsidRDefault="00D24456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D24456">
      <w:rPr>
        <w:color w:val="404040" w:themeColor="text1" w:themeTint="BF"/>
        <w:sz w:val="20"/>
        <w:lang w:val="en-GB"/>
      </w:rPr>
      <w:t>FP7-ICT-2011-8 Project N° 317882</w:t>
    </w:r>
  </w:p>
  <w:p w14:paraId="11CD7D5C" w14:textId="77777777" w:rsidR="0097660B" w:rsidRPr="0097660B" w:rsidRDefault="0097660B">
    <w:pPr>
      <w:pStyle w:val="Footer"/>
      <w:rPr>
        <w:color w:val="404040" w:themeColor="text1" w:themeTint="BF"/>
        <w:sz w:val="18"/>
      </w:rPr>
    </w:pPr>
  </w:p>
  <w:p w14:paraId="134EDC76" w14:textId="77777777" w:rsidR="0097660B" w:rsidRPr="0097660B" w:rsidRDefault="0097660B">
    <w:pPr>
      <w:pStyle w:val="Footer"/>
      <w:rPr>
        <w:color w:val="404040" w:themeColor="text1" w:themeTint="BF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5E105" w14:textId="77777777" w:rsidR="00456266" w:rsidRDefault="00456266" w:rsidP="00AF44AF">
      <w:r>
        <w:separator/>
      </w:r>
    </w:p>
  </w:footnote>
  <w:footnote w:type="continuationSeparator" w:id="0">
    <w:p w14:paraId="4923195B" w14:textId="77777777" w:rsidR="00456266" w:rsidRDefault="00456266" w:rsidP="00AF44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B5440" w14:textId="77777777" w:rsidR="0028564E" w:rsidRDefault="00B5746B" w:rsidP="00276ACC">
    <w:pPr>
      <w:pStyle w:val="Header"/>
      <w:pBdr>
        <w:bottom w:val="single" w:sz="12" w:space="1" w:color="006C76"/>
      </w:pBdr>
    </w:pPr>
    <w:r>
      <w:rPr>
        <w:noProof/>
      </w:rPr>
      <w:drawing>
        <wp:anchor distT="0" distB="0" distL="114300" distR="114300" simplePos="0" relativeHeight="251669504" behindDoc="0" locked="0" layoutInCell="1" allowOverlap="1" wp14:anchorId="7F55EF8A" wp14:editId="1ED38921">
          <wp:simplePos x="0" y="0"/>
          <wp:positionH relativeFrom="margin">
            <wp:posOffset>2337435</wp:posOffset>
          </wp:positionH>
          <wp:positionV relativeFrom="margin">
            <wp:posOffset>-1149985</wp:posOffset>
          </wp:positionV>
          <wp:extent cx="1276985" cy="89598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64E" w:rsidRPr="0028564E">
      <w:rPr>
        <w:noProof/>
      </w:rPr>
      <w:drawing>
        <wp:anchor distT="0" distB="0" distL="114300" distR="114300" simplePos="0" relativeHeight="251660288" behindDoc="0" locked="0" layoutInCell="1" allowOverlap="1" wp14:anchorId="3440848A" wp14:editId="2A297BE6">
          <wp:simplePos x="0" y="0"/>
          <wp:positionH relativeFrom="column">
            <wp:posOffset>5191760</wp:posOffset>
          </wp:positionH>
          <wp:positionV relativeFrom="paragraph">
            <wp:posOffset>42545</wp:posOffset>
          </wp:positionV>
          <wp:extent cx="531495" cy="431800"/>
          <wp:effectExtent l="0" t="0" r="1905" b="6350"/>
          <wp:wrapSquare wrapText="bothSides"/>
          <wp:docPr id="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</w:rPr>
      <w:drawing>
        <wp:anchor distT="0" distB="0" distL="114300" distR="114300" simplePos="0" relativeHeight="251659264" behindDoc="0" locked="0" layoutInCell="1" allowOverlap="1" wp14:anchorId="1482F143" wp14:editId="7E6E4E7C">
          <wp:simplePos x="0" y="0"/>
          <wp:positionH relativeFrom="column">
            <wp:posOffset>4458970</wp:posOffset>
          </wp:positionH>
          <wp:positionV relativeFrom="paragraph">
            <wp:posOffset>41275</wp:posOffset>
          </wp:positionV>
          <wp:extent cx="636270" cy="431800"/>
          <wp:effectExtent l="0" t="0" r="0" b="6350"/>
          <wp:wrapSquare wrapText="bothSides"/>
          <wp:docPr id="2" name="Picture 9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>
      <w:rPr>
        <w:noProof/>
      </w:rPr>
      <w:drawing>
        <wp:inline distT="0" distB="0" distL="0" distR="0" wp14:anchorId="68C5DF42" wp14:editId="0A12DCB1">
          <wp:extent cx="1440000" cy="677833"/>
          <wp:effectExtent l="19050" t="0" r="7800" b="0"/>
          <wp:docPr id="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4C04E6" w14:textId="77777777" w:rsidR="00276ACC" w:rsidRDefault="00276ACC" w:rsidP="00276ACC">
    <w:pPr>
      <w:pStyle w:val="Header"/>
      <w:pBdr>
        <w:bottom w:val="single" w:sz="12" w:space="1" w:color="006C76"/>
      </w:pBdr>
    </w:pPr>
  </w:p>
  <w:p w14:paraId="4064C9BD" w14:textId="77777777" w:rsidR="0028564E" w:rsidRDefault="0028564E" w:rsidP="00AF44A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47220" w14:textId="77777777" w:rsidR="00397CAC" w:rsidRDefault="00B5746B" w:rsidP="00276ACC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0A9337E" wp14:editId="46291D4C">
          <wp:simplePos x="0" y="0"/>
          <wp:positionH relativeFrom="margin">
            <wp:posOffset>2251710</wp:posOffset>
          </wp:positionH>
          <wp:positionV relativeFrom="margin">
            <wp:posOffset>-982980</wp:posOffset>
          </wp:positionV>
          <wp:extent cx="1276985" cy="89598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7CAC" w:rsidRPr="00397CAC">
      <w:rPr>
        <w:noProof/>
      </w:rPr>
      <w:drawing>
        <wp:anchor distT="0" distB="0" distL="114300" distR="114300" simplePos="0" relativeHeight="251665408" behindDoc="0" locked="0" layoutInCell="1" allowOverlap="1" wp14:anchorId="3255D31D" wp14:editId="2190C598">
          <wp:simplePos x="0" y="0"/>
          <wp:positionH relativeFrom="column">
            <wp:posOffset>5146040</wp:posOffset>
          </wp:positionH>
          <wp:positionV relativeFrom="paragraph">
            <wp:posOffset>119380</wp:posOffset>
          </wp:positionV>
          <wp:extent cx="531495" cy="431800"/>
          <wp:effectExtent l="0" t="0" r="1905" b="6350"/>
          <wp:wrapSquare wrapText="bothSides"/>
          <wp:docPr id="1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</w:rPr>
      <w:drawing>
        <wp:anchor distT="0" distB="0" distL="114300" distR="114300" simplePos="0" relativeHeight="251664384" behindDoc="0" locked="0" layoutInCell="1" allowOverlap="1" wp14:anchorId="49F92BB0" wp14:editId="770DE61C">
          <wp:simplePos x="0" y="0"/>
          <wp:positionH relativeFrom="column">
            <wp:posOffset>4382770</wp:posOffset>
          </wp:positionH>
          <wp:positionV relativeFrom="paragraph">
            <wp:posOffset>118110</wp:posOffset>
          </wp:positionV>
          <wp:extent cx="636270" cy="431800"/>
          <wp:effectExtent l="0" t="0" r="0" b="6350"/>
          <wp:wrapSquare wrapText="bothSides"/>
          <wp:docPr id="12" name="Picture 12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>
      <w:rPr>
        <w:noProof/>
      </w:rPr>
      <w:drawing>
        <wp:inline distT="0" distB="0" distL="0" distR="0" wp14:anchorId="6B41C4F1" wp14:editId="552D4CA8">
          <wp:extent cx="1440000" cy="677833"/>
          <wp:effectExtent l="19050" t="0" r="7800" b="0"/>
          <wp:docPr id="1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8AF803" w14:textId="77777777" w:rsidR="00397CAC" w:rsidRDefault="00397CAC" w:rsidP="00276AC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5E9"/>
    <w:multiLevelType w:val="hybridMultilevel"/>
    <w:tmpl w:val="CEF4DB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CB8"/>
    <w:multiLevelType w:val="hybridMultilevel"/>
    <w:tmpl w:val="AD8084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C0C2F"/>
    <w:multiLevelType w:val="hybridMultilevel"/>
    <w:tmpl w:val="51C2D2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6E4B"/>
    <w:multiLevelType w:val="hybridMultilevel"/>
    <w:tmpl w:val="F48A0440"/>
    <w:lvl w:ilvl="0" w:tplc="654CA4A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F738C"/>
    <w:multiLevelType w:val="hybridMultilevel"/>
    <w:tmpl w:val="18A6F2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67D5A"/>
    <w:multiLevelType w:val="hybridMultilevel"/>
    <w:tmpl w:val="BA5E5C90"/>
    <w:lvl w:ilvl="0" w:tplc="5ABC56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347"/>
    <w:multiLevelType w:val="hybridMultilevel"/>
    <w:tmpl w:val="E626E03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A7593"/>
    <w:multiLevelType w:val="multilevel"/>
    <w:tmpl w:val="2536F8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27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21B90"/>
    <w:multiLevelType w:val="hybridMultilevel"/>
    <w:tmpl w:val="1EA28BD0"/>
    <w:lvl w:ilvl="0" w:tplc="D0BEBC8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B47E4"/>
    <w:multiLevelType w:val="hybridMultilevel"/>
    <w:tmpl w:val="6C66248A"/>
    <w:lvl w:ilvl="0" w:tplc="8F6E0C20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35D72"/>
    <w:multiLevelType w:val="hybridMultilevel"/>
    <w:tmpl w:val="401E5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22B58"/>
    <w:multiLevelType w:val="hybridMultilevel"/>
    <w:tmpl w:val="02D852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8161F"/>
    <w:multiLevelType w:val="hybridMultilevel"/>
    <w:tmpl w:val="C0D89350"/>
    <w:lvl w:ilvl="0" w:tplc="041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97A404B"/>
    <w:multiLevelType w:val="hybridMultilevel"/>
    <w:tmpl w:val="58BEE9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A42CD"/>
    <w:multiLevelType w:val="hybridMultilevel"/>
    <w:tmpl w:val="95322C4E"/>
    <w:lvl w:ilvl="0" w:tplc="D35AD41A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8BA5533"/>
    <w:multiLevelType w:val="multilevel"/>
    <w:tmpl w:val="36466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7A7E74"/>
    <w:multiLevelType w:val="hybridMultilevel"/>
    <w:tmpl w:val="D5B04828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0"/>
  </w:num>
  <w:num w:numId="5">
    <w:abstractNumId w:val="2"/>
  </w:num>
  <w:num w:numId="6">
    <w:abstractNumId w:val="16"/>
  </w:num>
  <w:num w:numId="7">
    <w:abstractNumId w:val="8"/>
  </w:num>
  <w:num w:numId="8">
    <w:abstractNumId w:val="6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5"/>
  </w:num>
  <w:num w:numId="14">
    <w:abstractNumId w:val="14"/>
  </w:num>
  <w:num w:numId="15">
    <w:abstractNumId w:val="1"/>
  </w:num>
  <w:num w:numId="16">
    <w:abstractNumId w:val="10"/>
  </w:num>
  <w:num w:numId="17">
    <w:abstractNumId w:val="12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DB"/>
    <w:rsid w:val="000128BB"/>
    <w:rsid w:val="00027236"/>
    <w:rsid w:val="00030A0B"/>
    <w:rsid w:val="00055960"/>
    <w:rsid w:val="00063165"/>
    <w:rsid w:val="000740F8"/>
    <w:rsid w:val="000B3BC5"/>
    <w:rsid w:val="001125CA"/>
    <w:rsid w:val="00116AA0"/>
    <w:rsid w:val="00122FEB"/>
    <w:rsid w:val="00136F04"/>
    <w:rsid w:val="001A116D"/>
    <w:rsid w:val="00220B38"/>
    <w:rsid w:val="00221E2D"/>
    <w:rsid w:val="00224669"/>
    <w:rsid w:val="002628EC"/>
    <w:rsid w:val="00276ACC"/>
    <w:rsid w:val="0028564E"/>
    <w:rsid w:val="002E03A0"/>
    <w:rsid w:val="003167AF"/>
    <w:rsid w:val="00397CAC"/>
    <w:rsid w:val="003A17E1"/>
    <w:rsid w:val="003A6C79"/>
    <w:rsid w:val="003E6E02"/>
    <w:rsid w:val="003F2AD0"/>
    <w:rsid w:val="00422466"/>
    <w:rsid w:val="0043017B"/>
    <w:rsid w:val="00433D8B"/>
    <w:rsid w:val="00445A00"/>
    <w:rsid w:val="00453B27"/>
    <w:rsid w:val="00456266"/>
    <w:rsid w:val="00460361"/>
    <w:rsid w:val="00482E8A"/>
    <w:rsid w:val="004E0EE4"/>
    <w:rsid w:val="0052685A"/>
    <w:rsid w:val="00576169"/>
    <w:rsid w:val="00586C40"/>
    <w:rsid w:val="005C3D23"/>
    <w:rsid w:val="005E4F3E"/>
    <w:rsid w:val="006215AF"/>
    <w:rsid w:val="00625D43"/>
    <w:rsid w:val="00632159"/>
    <w:rsid w:val="006F0253"/>
    <w:rsid w:val="007206D2"/>
    <w:rsid w:val="00742149"/>
    <w:rsid w:val="00744E50"/>
    <w:rsid w:val="00746A71"/>
    <w:rsid w:val="00770EF0"/>
    <w:rsid w:val="007A0C9B"/>
    <w:rsid w:val="007A517D"/>
    <w:rsid w:val="007B60C4"/>
    <w:rsid w:val="007D5B99"/>
    <w:rsid w:val="007E78BB"/>
    <w:rsid w:val="008253BB"/>
    <w:rsid w:val="00846CC6"/>
    <w:rsid w:val="00847F3F"/>
    <w:rsid w:val="00861803"/>
    <w:rsid w:val="008825E8"/>
    <w:rsid w:val="00887E15"/>
    <w:rsid w:val="008B48D5"/>
    <w:rsid w:val="008C648A"/>
    <w:rsid w:val="009110AB"/>
    <w:rsid w:val="009164D4"/>
    <w:rsid w:val="00947570"/>
    <w:rsid w:val="0097660B"/>
    <w:rsid w:val="00977359"/>
    <w:rsid w:val="00991242"/>
    <w:rsid w:val="009A27F0"/>
    <w:rsid w:val="009B2456"/>
    <w:rsid w:val="009B4AA7"/>
    <w:rsid w:val="00A15387"/>
    <w:rsid w:val="00A54DF4"/>
    <w:rsid w:val="00A560BD"/>
    <w:rsid w:val="00A756D3"/>
    <w:rsid w:val="00A875B1"/>
    <w:rsid w:val="00A938F7"/>
    <w:rsid w:val="00AA5F38"/>
    <w:rsid w:val="00AD75CE"/>
    <w:rsid w:val="00AE4559"/>
    <w:rsid w:val="00AF44AF"/>
    <w:rsid w:val="00B20C68"/>
    <w:rsid w:val="00B5746B"/>
    <w:rsid w:val="00B861EC"/>
    <w:rsid w:val="00B91D0F"/>
    <w:rsid w:val="00B92508"/>
    <w:rsid w:val="00BA65EB"/>
    <w:rsid w:val="00BB72E9"/>
    <w:rsid w:val="00BE4CC7"/>
    <w:rsid w:val="00BF7837"/>
    <w:rsid w:val="00C145DB"/>
    <w:rsid w:val="00C1696E"/>
    <w:rsid w:val="00C21E3B"/>
    <w:rsid w:val="00C34E1E"/>
    <w:rsid w:val="00C41E3B"/>
    <w:rsid w:val="00C71075"/>
    <w:rsid w:val="00CB7897"/>
    <w:rsid w:val="00CC1305"/>
    <w:rsid w:val="00CC18AD"/>
    <w:rsid w:val="00CD017F"/>
    <w:rsid w:val="00CF04D3"/>
    <w:rsid w:val="00D24456"/>
    <w:rsid w:val="00D45F05"/>
    <w:rsid w:val="00D56D2E"/>
    <w:rsid w:val="00DE2D0D"/>
    <w:rsid w:val="00E0726F"/>
    <w:rsid w:val="00E40415"/>
    <w:rsid w:val="00E44307"/>
    <w:rsid w:val="00EC1446"/>
    <w:rsid w:val="00ED1D0F"/>
    <w:rsid w:val="00EF278D"/>
    <w:rsid w:val="00F0303B"/>
    <w:rsid w:val="00F34EBE"/>
    <w:rsid w:val="00F4380A"/>
    <w:rsid w:val="00F614FB"/>
    <w:rsid w:val="00F74E42"/>
    <w:rsid w:val="00FB4033"/>
    <w:rsid w:val="00FD5F63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12F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4" Type="http://schemas.openxmlformats.org/officeDocument/2006/relationships/image" Target="media/image5.pn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4" Type="http://schemas.openxmlformats.org/officeDocument/2006/relationships/image" Target="media/image5.pn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2LP\Documentation\Documentation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1B28744FC84BCB8809BDD0D070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968F-0D00-47F8-9AA5-EA1154ABDBB6}"/>
      </w:docPartPr>
      <w:docPartBody>
        <w:p w:rsidR="00F73EA4" w:rsidRDefault="00007454">
          <w:pPr>
            <w:pStyle w:val="811B28744FC84BCB8809BDD0D0705836"/>
          </w:pPr>
          <w:r w:rsidRPr="00E32C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7454"/>
    <w:rsid w:val="0000149B"/>
    <w:rsid w:val="00007454"/>
    <w:rsid w:val="001B030F"/>
    <w:rsid w:val="00367349"/>
    <w:rsid w:val="00986878"/>
    <w:rsid w:val="00AC63E0"/>
    <w:rsid w:val="00C203B2"/>
    <w:rsid w:val="00C2604A"/>
    <w:rsid w:val="00C603D5"/>
    <w:rsid w:val="00CB3874"/>
    <w:rsid w:val="00CF3236"/>
    <w:rsid w:val="00E93B75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30F"/>
    <w:rPr>
      <w:color w:val="808080"/>
    </w:rPr>
  </w:style>
  <w:style w:type="paragraph" w:customStyle="1" w:styleId="811B28744FC84BCB8809BDD0D0705836">
    <w:name w:val="811B28744FC84BCB8809BDD0D0705836"/>
    <w:rsid w:val="001B030F"/>
  </w:style>
  <w:style w:type="paragraph" w:customStyle="1" w:styleId="6D1589FCA75E490AA1AD983ABFF2AEFF">
    <w:name w:val="6D1589FCA75E490AA1AD983ABFF2AEFF"/>
    <w:rsid w:val="001B030F"/>
  </w:style>
  <w:style w:type="paragraph" w:customStyle="1" w:styleId="3A9E2CC16AE94B3B812520263DF7CE70">
    <w:name w:val="3A9E2CC16AE94B3B812520263DF7CE70"/>
    <w:rsid w:val="00CB387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07CC7-F8D8-0541-9C2A-3DFB96DF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\E2LP\Documentation\DocumentationTemplate.dotx</Template>
  <TotalTime>0</TotalTime>
  <Pages>5</Pages>
  <Words>580</Words>
  <Characters>3309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Arhitektura računala 1</vt:lpstr>
    </vt:vector>
  </TitlesOfParts>
  <Company>FER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Arhitektura računala 1</dc:title>
  <dc:creator>nfrid</dc:creator>
  <cp:lastModifiedBy>Kristina Vucenik</cp:lastModifiedBy>
  <cp:revision>2</cp:revision>
  <dcterms:created xsi:type="dcterms:W3CDTF">2014-04-14T11:49:00Z</dcterms:created>
  <dcterms:modified xsi:type="dcterms:W3CDTF">2014-04-14T11:49:00Z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